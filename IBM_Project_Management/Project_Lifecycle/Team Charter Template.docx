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EFDC" w14:textId="77777777" w:rsidR="00023F13" w:rsidRPr="00A25902" w:rsidRDefault="00023F13" w:rsidP="00023F13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215"/>
        <w:gridCol w:w="4860"/>
      </w:tblGrid>
      <w:tr w:rsidR="003460E6" w:rsidRPr="00262306" w14:paraId="7DA9F83B" w14:textId="77777777" w:rsidTr="003460E6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2AAC1" w14:textId="2E2D7E0D" w:rsidR="003460E6" w:rsidRPr="0085303D" w:rsidRDefault="003460E6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7C0BDE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457D942A" w14:textId="77835E48" w:rsidR="003460E6" w:rsidRDefault="003460E6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7C0BDE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Proposed Norms and Ground Rules</w:t>
            </w:r>
          </w:p>
        </w:tc>
      </w:tr>
      <w:tr w:rsidR="003460E6" w:rsidRPr="00A25902" w14:paraId="6E6C9A1F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4DBA0" w14:textId="7DD0C19C" w:rsidR="003460E6" w:rsidRPr="003460E6" w:rsidRDefault="003460E6" w:rsidP="003460E6">
            <w:pPr>
              <w:pStyle w:val="NormalWeb"/>
              <w:ind w:left="64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3460E6">
              <w:rPr>
                <w:rFonts w:ascii="Roboto" w:hAnsi="Roboto"/>
                <w:sz w:val="22"/>
                <w:szCs w:val="22"/>
              </w:rPr>
              <w:t>Team Values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B8A946A" w14:textId="23F364DB" w:rsidR="003460E6" w:rsidRPr="003460E6" w:rsidRDefault="003460E6" w:rsidP="003460E6">
            <w:pPr>
              <w:ind w:left="164"/>
              <w:rPr>
                <w:rFonts w:ascii="Roboto" w:hAnsi="Roboto"/>
                <w:i/>
                <w:iCs/>
                <w:sz w:val="22"/>
                <w:szCs w:val="22"/>
              </w:rPr>
            </w:pPr>
            <w:r w:rsidRPr="003460E6">
              <w:rPr>
                <w:rFonts w:ascii="Roboto" w:hAnsi="Roboto"/>
                <w:i/>
                <w:iCs/>
                <w:sz w:val="22"/>
                <w:szCs w:val="22"/>
              </w:rPr>
              <w:t>&lt;&lt;Enter your norm and ground rules here&gt;&gt;</w:t>
            </w:r>
          </w:p>
        </w:tc>
      </w:tr>
      <w:tr w:rsidR="003460E6" w:rsidRPr="00A25902" w14:paraId="267DCAD5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17B84" w14:textId="4CA07ACD" w:rsidR="003460E6" w:rsidRPr="003460E6" w:rsidRDefault="003460E6" w:rsidP="003460E6">
            <w:pPr>
              <w:pStyle w:val="NormalWeb"/>
              <w:ind w:left="64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3460E6">
              <w:rPr>
                <w:rFonts w:ascii="Roboto" w:hAnsi="Roboto"/>
                <w:sz w:val="22"/>
                <w:szCs w:val="22"/>
              </w:rPr>
              <w:t>Communications Guidelines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1CC524A" w14:textId="77777777" w:rsidR="003460E6" w:rsidRPr="00855327" w:rsidRDefault="003460E6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3460E6" w:rsidRPr="00A25902" w14:paraId="2814C4CF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B2113" w14:textId="4393F180" w:rsidR="003460E6" w:rsidRPr="003460E6" w:rsidRDefault="003460E6" w:rsidP="003460E6">
            <w:pPr>
              <w:pStyle w:val="NormalWeb"/>
              <w:ind w:left="64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3460E6">
              <w:rPr>
                <w:rFonts w:ascii="Roboto" w:hAnsi="Roboto"/>
                <w:sz w:val="22"/>
                <w:szCs w:val="22"/>
              </w:rPr>
              <w:t>Decision-Making Criteria and Process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B90AB9E" w14:textId="77777777" w:rsidR="003460E6" w:rsidRPr="00855327" w:rsidRDefault="003460E6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3460E6" w:rsidRPr="00A25902" w14:paraId="50A15F69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F0F24" w14:textId="1DA48BFA" w:rsidR="003460E6" w:rsidRPr="003460E6" w:rsidRDefault="003460E6" w:rsidP="003460E6">
            <w:pPr>
              <w:pStyle w:val="NormalWeb"/>
              <w:ind w:left="64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3460E6">
              <w:rPr>
                <w:rFonts w:ascii="Roboto" w:hAnsi="Roboto"/>
                <w:sz w:val="22"/>
                <w:szCs w:val="22"/>
              </w:rPr>
              <w:t>Conflict Resolution Process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584BF09" w14:textId="77777777" w:rsidR="003460E6" w:rsidRPr="00855327" w:rsidRDefault="003460E6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3460E6" w:rsidRPr="00A25902" w14:paraId="48125621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62040" w14:textId="4C9AAC71" w:rsidR="003460E6" w:rsidRPr="003460E6" w:rsidRDefault="003460E6" w:rsidP="003460E6">
            <w:pPr>
              <w:pStyle w:val="NormalWeb"/>
              <w:ind w:left="64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3460E6">
              <w:rPr>
                <w:rFonts w:ascii="Roboto" w:hAnsi="Roboto"/>
                <w:sz w:val="22"/>
                <w:szCs w:val="22"/>
              </w:rPr>
              <w:t>Meeting Guidelines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6A020AE" w14:textId="77777777" w:rsidR="003460E6" w:rsidRPr="00855327" w:rsidRDefault="003460E6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3460E6" w:rsidRPr="00A25902" w14:paraId="1B4D7A70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F129A" w14:textId="065ED729" w:rsidR="003460E6" w:rsidRPr="003460E6" w:rsidRDefault="003460E6" w:rsidP="003460E6">
            <w:pPr>
              <w:pStyle w:val="NormalWeb"/>
              <w:ind w:left="64"/>
              <w:rPr>
                <w:rFonts w:ascii="Roboto" w:hAnsi="Roboto"/>
                <w:sz w:val="22"/>
                <w:szCs w:val="22"/>
              </w:rPr>
            </w:pPr>
            <w:r w:rsidRPr="003460E6">
              <w:rPr>
                <w:rFonts w:ascii="Roboto" w:hAnsi="Roboto"/>
                <w:sz w:val="22"/>
                <w:szCs w:val="22"/>
              </w:rPr>
              <w:t>Team Agreements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A996F3E" w14:textId="77777777" w:rsidR="003460E6" w:rsidRPr="00855327" w:rsidRDefault="003460E6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</w:tbl>
    <w:p w14:paraId="027EFC32" w14:textId="77777777" w:rsidR="00023F13" w:rsidRPr="00A25902" w:rsidRDefault="00023F13" w:rsidP="00023F13">
      <w:pPr>
        <w:rPr>
          <w:rFonts w:ascii="Roboto" w:hAnsi="Roboto"/>
          <w:sz w:val="24"/>
          <w:szCs w:val="24"/>
        </w:rPr>
      </w:pPr>
    </w:p>
    <w:sectPr w:rsidR="00023F13" w:rsidRPr="00A25902" w:rsidSect="008442AA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708" w:footer="708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6A3B3" w14:textId="77777777" w:rsidR="009F4794" w:rsidRDefault="009F4794" w:rsidP="004A730D">
      <w:pPr>
        <w:spacing w:after="0" w:line="240" w:lineRule="auto"/>
      </w:pPr>
      <w:r>
        <w:separator/>
      </w:r>
    </w:p>
  </w:endnote>
  <w:endnote w:type="continuationSeparator" w:id="0">
    <w:p w14:paraId="063448FC" w14:textId="77777777" w:rsidR="009F4794" w:rsidRDefault="009F4794" w:rsidP="004A730D">
      <w:pPr>
        <w:spacing w:after="0" w:line="240" w:lineRule="auto"/>
      </w:pPr>
      <w:r>
        <w:continuationSeparator/>
      </w:r>
    </w:p>
  </w:endnote>
  <w:endnote w:type="continuationNotice" w:id="1">
    <w:p w14:paraId="291F27EA" w14:textId="77777777" w:rsidR="009F4794" w:rsidRDefault="009F47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C75F0" w14:textId="77777777" w:rsidR="009F4794" w:rsidRDefault="009F4794" w:rsidP="004A730D">
      <w:pPr>
        <w:spacing w:after="0" w:line="240" w:lineRule="auto"/>
      </w:pPr>
      <w:r>
        <w:separator/>
      </w:r>
    </w:p>
  </w:footnote>
  <w:footnote w:type="continuationSeparator" w:id="0">
    <w:p w14:paraId="1C5349E6" w14:textId="77777777" w:rsidR="009F4794" w:rsidRDefault="009F4794" w:rsidP="004A730D">
      <w:pPr>
        <w:spacing w:after="0" w:line="240" w:lineRule="auto"/>
      </w:pPr>
      <w:r>
        <w:continuationSeparator/>
      </w:r>
    </w:p>
  </w:footnote>
  <w:footnote w:type="continuationNotice" w:id="1">
    <w:p w14:paraId="2F123B1A" w14:textId="77777777" w:rsidR="009F4794" w:rsidRDefault="009F47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494B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001DB830" wp14:editId="0F2FBF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9" name="WordPictureWatermark28080056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6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ED03" w14:textId="77777777" w:rsidR="00992D1C" w:rsidRDefault="00992D1C" w:rsidP="00992D1C">
    <w:pPr>
      <w:pStyle w:val="Header"/>
      <w:jc w:val="right"/>
    </w:pPr>
    <w:r>
      <w:rPr>
        <w:noProof/>
      </w:rPr>
      <w:drawing>
        <wp:inline distT="0" distB="0" distL="0" distR="0" wp14:anchorId="0E11D3FA" wp14:editId="5CFDC9BA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0B7DC1" w14:textId="2DDE5E55" w:rsidR="00992D1C" w:rsidRDefault="00992D1C" w:rsidP="00992D1C">
    <w:pPr>
      <w:pStyle w:val="Heading1"/>
      <w:shd w:val="clear" w:color="auto" w:fill="FFFFFF"/>
      <w:spacing w:before="360" w:after="240"/>
      <w:jc w:val="center"/>
    </w:pPr>
    <w:r w:rsidRPr="00992D1C">
      <w:rPr>
        <w:rFonts w:ascii="Roboto" w:hAnsi="Roboto"/>
        <w:bCs/>
        <w:sz w:val="36"/>
        <w:szCs w:val="36"/>
      </w:rPr>
      <w:t>Team Charter Template</w:t>
    </w:r>
  </w:p>
  <w:p w14:paraId="3D7AC906" w14:textId="77777777" w:rsidR="00893FAD" w:rsidRPr="00992D1C" w:rsidRDefault="00893FAD" w:rsidP="00992D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FE4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35D989E6" wp14:editId="758BFE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7" name="WordPictureWatermark280800559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59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08F2"/>
    <w:multiLevelType w:val="hybridMultilevel"/>
    <w:tmpl w:val="AAF8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147F7"/>
    <w:multiLevelType w:val="hybridMultilevel"/>
    <w:tmpl w:val="FC7CE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065BB"/>
    <w:multiLevelType w:val="hybridMultilevel"/>
    <w:tmpl w:val="FC7CE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477A7"/>
    <w:multiLevelType w:val="hybridMultilevel"/>
    <w:tmpl w:val="3A8A0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0662F"/>
    <w:multiLevelType w:val="multilevel"/>
    <w:tmpl w:val="EF2A9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E3E36"/>
    <w:multiLevelType w:val="multilevel"/>
    <w:tmpl w:val="A9A00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40428">
    <w:abstractNumId w:val="5"/>
  </w:num>
  <w:num w:numId="2" w16cid:durableId="1304241129">
    <w:abstractNumId w:val="4"/>
  </w:num>
  <w:num w:numId="3" w16cid:durableId="1347248912">
    <w:abstractNumId w:val="0"/>
  </w:num>
  <w:num w:numId="4" w16cid:durableId="1380399172">
    <w:abstractNumId w:val="2"/>
  </w:num>
  <w:num w:numId="5" w16cid:durableId="1995644828">
    <w:abstractNumId w:val="3"/>
  </w:num>
  <w:num w:numId="6" w16cid:durableId="40981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wMjcyMjA1sTQxtTRQ0lEKTi0uzszPAykwqQUAvxy9DiwAAAA="/>
  </w:docVars>
  <w:rsids>
    <w:rsidRoot w:val="0022757E"/>
    <w:rsid w:val="000126C4"/>
    <w:rsid w:val="00013C00"/>
    <w:rsid w:val="00023F13"/>
    <w:rsid w:val="0002503A"/>
    <w:rsid w:val="00064E84"/>
    <w:rsid w:val="000650BC"/>
    <w:rsid w:val="001661E7"/>
    <w:rsid w:val="00181674"/>
    <w:rsid w:val="001823A2"/>
    <w:rsid w:val="001E157F"/>
    <w:rsid w:val="001E5503"/>
    <w:rsid w:val="00211211"/>
    <w:rsid w:val="0022351D"/>
    <w:rsid w:val="0022757E"/>
    <w:rsid w:val="0024044E"/>
    <w:rsid w:val="002537A5"/>
    <w:rsid w:val="0025456B"/>
    <w:rsid w:val="00262306"/>
    <w:rsid w:val="002969B6"/>
    <w:rsid w:val="002E7ADD"/>
    <w:rsid w:val="00303020"/>
    <w:rsid w:val="003460E6"/>
    <w:rsid w:val="003627A0"/>
    <w:rsid w:val="00392C88"/>
    <w:rsid w:val="003B54E4"/>
    <w:rsid w:val="003C40E0"/>
    <w:rsid w:val="003C7C57"/>
    <w:rsid w:val="00402523"/>
    <w:rsid w:val="00411A7D"/>
    <w:rsid w:val="0041237D"/>
    <w:rsid w:val="004604CB"/>
    <w:rsid w:val="004918FC"/>
    <w:rsid w:val="004A54B9"/>
    <w:rsid w:val="004A730D"/>
    <w:rsid w:val="004E7749"/>
    <w:rsid w:val="00560307"/>
    <w:rsid w:val="00564126"/>
    <w:rsid w:val="005C642D"/>
    <w:rsid w:val="005E62E8"/>
    <w:rsid w:val="005F3FB2"/>
    <w:rsid w:val="00634D63"/>
    <w:rsid w:val="00636FD0"/>
    <w:rsid w:val="006C1D33"/>
    <w:rsid w:val="006F76AE"/>
    <w:rsid w:val="007035F1"/>
    <w:rsid w:val="00715902"/>
    <w:rsid w:val="0074050F"/>
    <w:rsid w:val="0077351D"/>
    <w:rsid w:val="00786CA5"/>
    <w:rsid w:val="007C0BDE"/>
    <w:rsid w:val="007D152A"/>
    <w:rsid w:val="008033F4"/>
    <w:rsid w:val="0081368C"/>
    <w:rsid w:val="008442AA"/>
    <w:rsid w:val="008449F9"/>
    <w:rsid w:val="0085303D"/>
    <w:rsid w:val="00855327"/>
    <w:rsid w:val="0087596D"/>
    <w:rsid w:val="00893FAD"/>
    <w:rsid w:val="008C4C81"/>
    <w:rsid w:val="008E1F3A"/>
    <w:rsid w:val="008E3417"/>
    <w:rsid w:val="00912248"/>
    <w:rsid w:val="00913E3F"/>
    <w:rsid w:val="00914CF1"/>
    <w:rsid w:val="00932CB4"/>
    <w:rsid w:val="00933353"/>
    <w:rsid w:val="00935915"/>
    <w:rsid w:val="00941F6F"/>
    <w:rsid w:val="00946050"/>
    <w:rsid w:val="009565A3"/>
    <w:rsid w:val="00990136"/>
    <w:rsid w:val="00992D1C"/>
    <w:rsid w:val="009F1034"/>
    <w:rsid w:val="009F4794"/>
    <w:rsid w:val="00A05E0E"/>
    <w:rsid w:val="00A25902"/>
    <w:rsid w:val="00A65618"/>
    <w:rsid w:val="00A65EA1"/>
    <w:rsid w:val="00A70C68"/>
    <w:rsid w:val="00A9377A"/>
    <w:rsid w:val="00AC1C9A"/>
    <w:rsid w:val="00AF43E9"/>
    <w:rsid w:val="00B17942"/>
    <w:rsid w:val="00B459C7"/>
    <w:rsid w:val="00B95592"/>
    <w:rsid w:val="00B956D7"/>
    <w:rsid w:val="00C401F9"/>
    <w:rsid w:val="00C84CBD"/>
    <w:rsid w:val="00C90255"/>
    <w:rsid w:val="00C926C0"/>
    <w:rsid w:val="00C973BD"/>
    <w:rsid w:val="00CF239D"/>
    <w:rsid w:val="00D12DDE"/>
    <w:rsid w:val="00D15265"/>
    <w:rsid w:val="00D35368"/>
    <w:rsid w:val="00D36E8B"/>
    <w:rsid w:val="00D56AE3"/>
    <w:rsid w:val="00D75541"/>
    <w:rsid w:val="00D82BEE"/>
    <w:rsid w:val="00D94128"/>
    <w:rsid w:val="00D94B7E"/>
    <w:rsid w:val="00DA35E7"/>
    <w:rsid w:val="00DB4663"/>
    <w:rsid w:val="00DC4C8E"/>
    <w:rsid w:val="00DF0444"/>
    <w:rsid w:val="00DF2BC4"/>
    <w:rsid w:val="00E21608"/>
    <w:rsid w:val="00E62580"/>
    <w:rsid w:val="00E81091"/>
    <w:rsid w:val="00E83922"/>
    <w:rsid w:val="00EA54B9"/>
    <w:rsid w:val="00EB273A"/>
    <w:rsid w:val="00EC6918"/>
    <w:rsid w:val="00EF3772"/>
    <w:rsid w:val="00EF5804"/>
    <w:rsid w:val="00F06822"/>
    <w:rsid w:val="00F06924"/>
    <w:rsid w:val="00F650B6"/>
    <w:rsid w:val="00FB5EA3"/>
    <w:rsid w:val="02D421FE"/>
    <w:rsid w:val="080AD17D"/>
    <w:rsid w:val="0AEA2A77"/>
    <w:rsid w:val="0D43F8E1"/>
    <w:rsid w:val="0D5931C9"/>
    <w:rsid w:val="10AB5FCB"/>
    <w:rsid w:val="10FE961A"/>
    <w:rsid w:val="13B4EAA2"/>
    <w:rsid w:val="13F75C30"/>
    <w:rsid w:val="152395E7"/>
    <w:rsid w:val="16CD12EC"/>
    <w:rsid w:val="17C89A66"/>
    <w:rsid w:val="196EE54A"/>
    <w:rsid w:val="1C4EA68D"/>
    <w:rsid w:val="1E65CBB9"/>
    <w:rsid w:val="1E817C53"/>
    <w:rsid w:val="201D4CB4"/>
    <w:rsid w:val="22C7ED5F"/>
    <w:rsid w:val="267BAD73"/>
    <w:rsid w:val="2C93EAAE"/>
    <w:rsid w:val="2E27C9C8"/>
    <w:rsid w:val="30A38782"/>
    <w:rsid w:val="314C32FC"/>
    <w:rsid w:val="317C57AC"/>
    <w:rsid w:val="321CCC69"/>
    <w:rsid w:val="324C65B2"/>
    <w:rsid w:val="33306261"/>
    <w:rsid w:val="34500852"/>
    <w:rsid w:val="34ED54A0"/>
    <w:rsid w:val="3659A759"/>
    <w:rsid w:val="36DCE615"/>
    <w:rsid w:val="3A882AE6"/>
    <w:rsid w:val="3AD17E6E"/>
    <w:rsid w:val="3C346CD0"/>
    <w:rsid w:val="3EF39F6A"/>
    <w:rsid w:val="40601D42"/>
    <w:rsid w:val="421B5915"/>
    <w:rsid w:val="42764C43"/>
    <w:rsid w:val="46366120"/>
    <w:rsid w:val="48DC929B"/>
    <w:rsid w:val="49865DAF"/>
    <w:rsid w:val="4A4AE57F"/>
    <w:rsid w:val="4B500D22"/>
    <w:rsid w:val="4CA0A19D"/>
    <w:rsid w:val="4D63039E"/>
    <w:rsid w:val="51BDC835"/>
    <w:rsid w:val="52AC231C"/>
    <w:rsid w:val="532F0F1F"/>
    <w:rsid w:val="56BB65FA"/>
    <w:rsid w:val="5B3B85B7"/>
    <w:rsid w:val="5FCCA34F"/>
    <w:rsid w:val="6323D9AA"/>
    <w:rsid w:val="660F9960"/>
    <w:rsid w:val="6E0F2DCD"/>
    <w:rsid w:val="70574325"/>
    <w:rsid w:val="752F1111"/>
    <w:rsid w:val="769E9713"/>
    <w:rsid w:val="7FC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D590B"/>
  <w15:docId w15:val="{A1199C18-977A-4428-AA8E-87FA47E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7D"/>
  </w:style>
  <w:style w:type="paragraph" w:styleId="Footer">
    <w:name w:val="footer"/>
    <w:basedOn w:val="Normal"/>
    <w:link w:val="Foot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7D"/>
  </w:style>
  <w:style w:type="paragraph" w:styleId="ListParagraph">
    <w:name w:val="List Paragraph"/>
    <w:basedOn w:val="Normal"/>
    <w:uiPriority w:val="34"/>
    <w:qFormat/>
    <w:rsid w:val="005C6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1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e%20Seidler\Downloads\SKT%20-%20Reading%20Topic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2A82E68DBD344823FDA49190C4BB2" ma:contentTypeVersion="16" ma:contentTypeDescription="Create a new document." ma:contentTypeScope="" ma:versionID="d3c3fe84bc9b12f2b4a2b1f3accbfd70">
  <xsd:schema xmlns:xsd="http://www.w3.org/2001/XMLSchema" xmlns:xs="http://www.w3.org/2001/XMLSchema" xmlns:p="http://schemas.microsoft.com/office/2006/metadata/properties" xmlns:ns2="8e94226b-2312-4dcd-9715-50f9cf78e56e" xmlns:ns3="1d65bf01-db23-4216-b9ab-291b7cbc17db" targetNamespace="http://schemas.microsoft.com/office/2006/metadata/properties" ma:root="true" ma:fieldsID="5aea06c6d257f945130355f918832820" ns2:_="" ns3:_="">
    <xsd:import namespace="8e94226b-2312-4dcd-9715-50f9cf78e56e"/>
    <xsd:import namespace="1d65bf01-db23-4216-b9ab-291b7cbc1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4226b-2312-4dcd-9715-50f9cf78e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5bf01-db23-4216-b9ab-291b7cbc17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d4086e1-cf81-46e2-90b1-158579358d31}" ma:internalName="TaxCatchAll" ma:showField="CatchAllData" ma:web="1d65bf01-db23-4216-b9ab-291b7cbc17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65bf01-db23-4216-b9ab-291b7cbc17db" xsi:nil="true"/>
    <lcf76f155ced4ddcb4097134ff3c332f xmlns="8e94226b-2312-4dcd-9715-50f9cf78e56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F12DAF-41BF-4C47-9469-C901DCA426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F45B95-6F62-410A-B011-A80B72D25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4226b-2312-4dcd-9715-50f9cf78e56e"/>
    <ds:schemaRef ds:uri="1d65bf01-db23-4216-b9ab-291b7cbc1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EC5A77-2A4D-4C26-946C-A6B8390149F6}">
  <ds:schemaRefs>
    <ds:schemaRef ds:uri="http://schemas.microsoft.com/office/2006/metadata/properties"/>
    <ds:schemaRef ds:uri="http://schemas.microsoft.com/office/infopath/2007/PartnerControls"/>
    <ds:schemaRef ds:uri="1d65bf01-db23-4216-b9ab-291b7cbc17db"/>
    <ds:schemaRef ds:uri="8e94226b-2312-4dcd-9715-50f9cf78e5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SKT - Reading Topic Template (2)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Seidler</dc:creator>
  <cp:keywords/>
  <cp:lastModifiedBy>Andrew Pfeiffer</cp:lastModifiedBy>
  <cp:revision>3</cp:revision>
  <dcterms:created xsi:type="dcterms:W3CDTF">2023-06-22T18:10:00Z</dcterms:created>
  <dcterms:modified xsi:type="dcterms:W3CDTF">2023-06-22T18:11:00Z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Rose.Malcolm@igimail.com</vt:lpwstr>
  </property>
  <property fmtid="{D5CDD505-2E9C-101B-9397-08002B2CF9AE}" pid="5" name="MSIP_Label_f42aa342-8706-4288-bd11-ebb85995028c_SetDate">
    <vt:lpwstr>2020-01-31T00:05:10.5189336Z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700266f6-36d0-4df0-a82b-38b354af2d07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0x01010001A2A82E68DBD344823FDA49190C4BB2</vt:lpwstr>
  </property>
  <property fmtid="{D5CDD505-2E9C-101B-9397-08002B2CF9AE}" pid="12" name="MediaServiceImageTags">
    <vt:lpwstr/>
  </property>
</Properties>
</file>