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4EFDC" w14:textId="77777777" w:rsidR="00023F13" w:rsidRPr="00A25902" w:rsidRDefault="00023F13" w:rsidP="00023F13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</w:p>
    <w:tbl>
      <w:tblPr>
        <w:tblW w:w="100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1255"/>
        <w:gridCol w:w="8820"/>
      </w:tblGrid>
      <w:tr w:rsidR="00023F13" w:rsidRPr="00262306" w14:paraId="7DA9F83B" w14:textId="77777777" w:rsidTr="005E62E8">
        <w:trPr>
          <w:trHeight w:val="448"/>
        </w:trPr>
        <w:tc>
          <w:tcPr>
            <w:tcW w:w="1255" w:type="dxa"/>
            <w:tcBorders>
              <w:top w:val="single" w:sz="4" w:space="0" w:color="4472C4"/>
              <w:left w:val="single" w:sz="4" w:space="0" w:color="51BFFC"/>
              <w:bottom w:val="single" w:sz="4" w:space="0" w:color="51BFFC"/>
              <w:right w:val="single" w:sz="4" w:space="0" w:color="4472C4"/>
            </w:tcBorders>
            <w:shd w:val="clear" w:color="auto" w:fill="00416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2AAC1" w14:textId="77777777" w:rsidR="00023F13" w:rsidRPr="0085303D" w:rsidRDefault="00023F13" w:rsidP="003970C9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</w:pPr>
            <w:r w:rsidRPr="0085303D"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t>S. No.</w:t>
            </w:r>
          </w:p>
        </w:tc>
        <w:tc>
          <w:tcPr>
            <w:tcW w:w="8820" w:type="dxa"/>
            <w:tcBorders>
              <w:top w:val="single" w:sz="4" w:space="0" w:color="4472C4"/>
              <w:left w:val="single" w:sz="4" w:space="0" w:color="4472C4"/>
              <w:bottom w:val="single" w:sz="4" w:space="0" w:color="51BFFC"/>
              <w:right w:val="single" w:sz="4" w:space="0" w:color="4472C4"/>
            </w:tcBorders>
            <w:shd w:val="clear" w:color="auto" w:fill="004162"/>
          </w:tcPr>
          <w:p w14:paraId="457D942A" w14:textId="77777777" w:rsidR="00023F13" w:rsidRDefault="00023F13" w:rsidP="003970C9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t>Potential Reason</w:t>
            </w:r>
          </w:p>
        </w:tc>
      </w:tr>
      <w:tr w:rsidR="00023F13" w:rsidRPr="00A25902" w14:paraId="6E6C9A1F" w14:textId="77777777" w:rsidTr="005E62E8">
        <w:trPr>
          <w:trHeight w:val="903"/>
        </w:trPr>
        <w:tc>
          <w:tcPr>
            <w:tcW w:w="125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4DBA0" w14:textId="77777777" w:rsidR="00023F13" w:rsidRPr="00855327" w:rsidRDefault="00023F13" w:rsidP="003970C9">
            <w:pPr>
              <w:pStyle w:val="NormalWeb"/>
              <w:numPr>
                <w:ilvl w:val="0"/>
                <w:numId w:val="4"/>
              </w:numPr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882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5B8A946A" w14:textId="77777777" w:rsidR="00023F13" w:rsidRPr="00855327" w:rsidRDefault="00023F13" w:rsidP="003970C9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023F13" w:rsidRPr="00A25902" w14:paraId="267DCAD5" w14:textId="77777777" w:rsidTr="005E62E8">
        <w:trPr>
          <w:trHeight w:val="903"/>
        </w:trPr>
        <w:tc>
          <w:tcPr>
            <w:tcW w:w="125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17B84" w14:textId="77777777" w:rsidR="00023F13" w:rsidRPr="00855327" w:rsidRDefault="00023F13" w:rsidP="003970C9">
            <w:pPr>
              <w:pStyle w:val="NormalWeb"/>
              <w:numPr>
                <w:ilvl w:val="0"/>
                <w:numId w:val="4"/>
              </w:numPr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882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51CC524A" w14:textId="77777777" w:rsidR="00023F13" w:rsidRPr="00855327" w:rsidRDefault="00023F13" w:rsidP="003970C9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023F13" w:rsidRPr="00A25902" w14:paraId="2814C4CF" w14:textId="77777777" w:rsidTr="005E62E8">
        <w:trPr>
          <w:trHeight w:val="903"/>
        </w:trPr>
        <w:tc>
          <w:tcPr>
            <w:tcW w:w="125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B2113" w14:textId="77777777" w:rsidR="00023F13" w:rsidRPr="00855327" w:rsidRDefault="00023F13" w:rsidP="003970C9">
            <w:pPr>
              <w:pStyle w:val="NormalWeb"/>
              <w:numPr>
                <w:ilvl w:val="0"/>
                <w:numId w:val="4"/>
              </w:numPr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882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6B90AB9E" w14:textId="77777777" w:rsidR="00023F13" w:rsidRPr="00855327" w:rsidRDefault="00023F13" w:rsidP="003970C9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023F13" w:rsidRPr="00A25902" w14:paraId="50A15F69" w14:textId="77777777" w:rsidTr="005E62E8">
        <w:trPr>
          <w:trHeight w:val="903"/>
        </w:trPr>
        <w:tc>
          <w:tcPr>
            <w:tcW w:w="125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F0F24" w14:textId="77777777" w:rsidR="00023F13" w:rsidRPr="00855327" w:rsidRDefault="00023F13" w:rsidP="003970C9">
            <w:pPr>
              <w:pStyle w:val="NormalWeb"/>
              <w:numPr>
                <w:ilvl w:val="0"/>
                <w:numId w:val="4"/>
              </w:numPr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882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0584BF09" w14:textId="77777777" w:rsidR="00023F13" w:rsidRPr="00855327" w:rsidRDefault="00023F13" w:rsidP="003970C9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023F13" w:rsidRPr="00A25902" w14:paraId="48125621" w14:textId="77777777" w:rsidTr="005E62E8">
        <w:trPr>
          <w:trHeight w:val="903"/>
        </w:trPr>
        <w:tc>
          <w:tcPr>
            <w:tcW w:w="125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62040" w14:textId="77777777" w:rsidR="00023F13" w:rsidRPr="00855327" w:rsidRDefault="00023F13" w:rsidP="003970C9">
            <w:pPr>
              <w:pStyle w:val="NormalWeb"/>
              <w:numPr>
                <w:ilvl w:val="0"/>
                <w:numId w:val="4"/>
              </w:numPr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882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06A020AE" w14:textId="77777777" w:rsidR="00023F13" w:rsidRPr="00855327" w:rsidRDefault="00023F13" w:rsidP="003970C9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</w:tbl>
    <w:p w14:paraId="027EFC32" w14:textId="77777777" w:rsidR="00023F13" w:rsidRPr="00A25902" w:rsidRDefault="00023F13" w:rsidP="00023F13">
      <w:pPr>
        <w:rPr>
          <w:rFonts w:ascii="Roboto" w:hAnsi="Roboto"/>
          <w:sz w:val="24"/>
          <w:szCs w:val="24"/>
        </w:rPr>
      </w:pPr>
    </w:p>
    <w:sectPr w:rsidR="00023F13" w:rsidRPr="00A25902" w:rsidSect="008442AA">
      <w:headerReference w:type="even" r:id="rId10"/>
      <w:headerReference w:type="default" r:id="rId11"/>
      <w:headerReference w:type="first" r:id="rId12"/>
      <w:pgSz w:w="11906" w:h="16838"/>
      <w:pgMar w:top="720" w:right="720" w:bottom="720" w:left="720" w:header="708" w:footer="708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07FD5" w14:textId="77777777" w:rsidR="00A06AE3" w:rsidRDefault="00A06AE3" w:rsidP="004A730D">
      <w:pPr>
        <w:spacing w:after="0" w:line="240" w:lineRule="auto"/>
      </w:pPr>
      <w:r>
        <w:separator/>
      </w:r>
    </w:p>
  </w:endnote>
  <w:endnote w:type="continuationSeparator" w:id="0">
    <w:p w14:paraId="116192B6" w14:textId="77777777" w:rsidR="00A06AE3" w:rsidRDefault="00A06AE3" w:rsidP="004A730D">
      <w:pPr>
        <w:spacing w:after="0" w:line="240" w:lineRule="auto"/>
      </w:pPr>
      <w:r>
        <w:continuationSeparator/>
      </w:r>
    </w:p>
  </w:endnote>
  <w:endnote w:type="continuationNotice" w:id="1">
    <w:p w14:paraId="05076441" w14:textId="77777777" w:rsidR="00A06AE3" w:rsidRDefault="00A06A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134A9" w14:textId="77777777" w:rsidR="00A06AE3" w:rsidRDefault="00A06AE3" w:rsidP="004A730D">
      <w:pPr>
        <w:spacing w:after="0" w:line="240" w:lineRule="auto"/>
      </w:pPr>
      <w:r>
        <w:separator/>
      </w:r>
    </w:p>
  </w:footnote>
  <w:footnote w:type="continuationSeparator" w:id="0">
    <w:p w14:paraId="5F63D2F8" w14:textId="77777777" w:rsidR="00A06AE3" w:rsidRDefault="00A06AE3" w:rsidP="004A730D">
      <w:pPr>
        <w:spacing w:after="0" w:line="240" w:lineRule="auto"/>
      </w:pPr>
      <w:r>
        <w:continuationSeparator/>
      </w:r>
    </w:p>
  </w:footnote>
  <w:footnote w:type="continuationNotice" w:id="1">
    <w:p w14:paraId="321FEE7E" w14:textId="77777777" w:rsidR="00A06AE3" w:rsidRDefault="00A06AE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C494B" w14:textId="77777777" w:rsidR="0041237D" w:rsidRDefault="0041237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0" allowOverlap="1" wp14:anchorId="001DB830" wp14:editId="0F2FBFB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096250" cy="10477500"/>
          <wp:effectExtent l="0" t="0" r="6350" b="0"/>
          <wp:wrapNone/>
          <wp:docPr id="9" name="WordPictureWatermark280800560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280800560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0" cy="1047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97A22" w14:textId="77777777" w:rsidR="00BC472A" w:rsidRDefault="00BC472A" w:rsidP="00BC472A">
    <w:pPr>
      <w:pStyle w:val="Header"/>
      <w:jc w:val="right"/>
    </w:pPr>
    <w:r>
      <w:rPr>
        <w:noProof/>
      </w:rPr>
      <w:drawing>
        <wp:inline distT="0" distB="0" distL="0" distR="0" wp14:anchorId="553894CE" wp14:editId="76B17E78">
          <wp:extent cx="1155065" cy="492868"/>
          <wp:effectExtent l="0" t="0" r="6985" b="0"/>
          <wp:docPr id="2061681255" name="Picture 1" descr="A picture containing font, graphics, logo, graphic de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1681255" name="Picture 1" descr="A picture containing font, graphics, logo, graphic de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2467" cy="5088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5F112A" w14:textId="070C5838" w:rsidR="00BC472A" w:rsidRDefault="00BC472A" w:rsidP="00BC472A">
    <w:pPr>
      <w:pStyle w:val="Heading1"/>
      <w:shd w:val="clear" w:color="auto" w:fill="FFFFFF"/>
      <w:spacing w:before="360" w:after="240"/>
      <w:jc w:val="center"/>
    </w:pPr>
    <w:r w:rsidRPr="00BC472A">
      <w:rPr>
        <w:rFonts w:ascii="Roboto" w:hAnsi="Roboto"/>
        <w:bCs/>
        <w:sz w:val="36"/>
        <w:szCs w:val="36"/>
      </w:rPr>
      <w:t>Reasons for Project Failure Worksheet</w:t>
    </w:r>
  </w:p>
  <w:p w14:paraId="09A242F7" w14:textId="5C1AD0CF" w:rsidR="002969B6" w:rsidRPr="00BC472A" w:rsidRDefault="002969B6" w:rsidP="00BC47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40FE4" w14:textId="77777777" w:rsidR="0041237D" w:rsidRDefault="0041237D">
    <w:pPr>
      <w:pStyle w:val="Header"/>
    </w:pPr>
    <w:r>
      <w:rPr>
        <w:noProof/>
      </w:rPr>
      <w:drawing>
        <wp:anchor distT="0" distB="0" distL="114300" distR="114300" simplePos="0" relativeHeight="251658242" behindDoc="1" locked="0" layoutInCell="0" allowOverlap="1" wp14:anchorId="35D989E6" wp14:editId="758BFEEB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096250" cy="10477500"/>
          <wp:effectExtent l="0" t="0" r="6350" b="0"/>
          <wp:wrapNone/>
          <wp:docPr id="7" name="WordPictureWatermark280800559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280800559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0" cy="1047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A08F2"/>
    <w:multiLevelType w:val="hybridMultilevel"/>
    <w:tmpl w:val="AAF89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065BB"/>
    <w:multiLevelType w:val="hybridMultilevel"/>
    <w:tmpl w:val="FC7CE3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477A7"/>
    <w:multiLevelType w:val="hybridMultilevel"/>
    <w:tmpl w:val="3A8A0F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0662F"/>
    <w:multiLevelType w:val="multilevel"/>
    <w:tmpl w:val="EF2A9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DE3E36"/>
    <w:multiLevelType w:val="multilevel"/>
    <w:tmpl w:val="A9A00B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840428">
    <w:abstractNumId w:val="4"/>
  </w:num>
  <w:num w:numId="2" w16cid:durableId="1304241129">
    <w:abstractNumId w:val="3"/>
  </w:num>
  <w:num w:numId="3" w16cid:durableId="1347248912">
    <w:abstractNumId w:val="0"/>
  </w:num>
  <w:num w:numId="4" w16cid:durableId="1380399172">
    <w:abstractNumId w:val="1"/>
  </w:num>
  <w:num w:numId="5" w16cid:durableId="1995644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wMjcyMjA1sTQxtTRQ0lEKTi0uzszPAykwqQUAvxy9DiwAAAA="/>
  </w:docVars>
  <w:rsids>
    <w:rsidRoot w:val="0022757E"/>
    <w:rsid w:val="000126C4"/>
    <w:rsid w:val="00013C00"/>
    <w:rsid w:val="00023F13"/>
    <w:rsid w:val="0002503A"/>
    <w:rsid w:val="000650BC"/>
    <w:rsid w:val="001661E7"/>
    <w:rsid w:val="00181674"/>
    <w:rsid w:val="001823A2"/>
    <w:rsid w:val="001E157F"/>
    <w:rsid w:val="001E5503"/>
    <w:rsid w:val="00211211"/>
    <w:rsid w:val="0022351D"/>
    <w:rsid w:val="0022757E"/>
    <w:rsid w:val="0024044E"/>
    <w:rsid w:val="002537A5"/>
    <w:rsid w:val="0025456B"/>
    <w:rsid w:val="00262306"/>
    <w:rsid w:val="002969B6"/>
    <w:rsid w:val="002E7ADD"/>
    <w:rsid w:val="00303020"/>
    <w:rsid w:val="003627A0"/>
    <w:rsid w:val="00392C88"/>
    <w:rsid w:val="003B54E4"/>
    <w:rsid w:val="003C40E0"/>
    <w:rsid w:val="003C7C57"/>
    <w:rsid w:val="00402523"/>
    <w:rsid w:val="00411A7D"/>
    <w:rsid w:val="0041237D"/>
    <w:rsid w:val="004604CB"/>
    <w:rsid w:val="004918FC"/>
    <w:rsid w:val="004A54B9"/>
    <w:rsid w:val="004A730D"/>
    <w:rsid w:val="004E2E1C"/>
    <w:rsid w:val="004E7749"/>
    <w:rsid w:val="00560307"/>
    <w:rsid w:val="00564126"/>
    <w:rsid w:val="005C642D"/>
    <w:rsid w:val="005E62E8"/>
    <w:rsid w:val="005F3FB2"/>
    <w:rsid w:val="00634D63"/>
    <w:rsid w:val="00636FD0"/>
    <w:rsid w:val="006C1D33"/>
    <w:rsid w:val="006F76AE"/>
    <w:rsid w:val="00715902"/>
    <w:rsid w:val="0074050F"/>
    <w:rsid w:val="0077351D"/>
    <w:rsid w:val="00786CA5"/>
    <w:rsid w:val="007C0BDE"/>
    <w:rsid w:val="007D152A"/>
    <w:rsid w:val="008033F4"/>
    <w:rsid w:val="0081368C"/>
    <w:rsid w:val="008442AA"/>
    <w:rsid w:val="008449F9"/>
    <w:rsid w:val="0085303D"/>
    <w:rsid w:val="00855327"/>
    <w:rsid w:val="0087596D"/>
    <w:rsid w:val="008C4C81"/>
    <w:rsid w:val="008E1F3A"/>
    <w:rsid w:val="008E3417"/>
    <w:rsid w:val="00912248"/>
    <w:rsid w:val="00913E3F"/>
    <w:rsid w:val="00914CF1"/>
    <w:rsid w:val="00932CB4"/>
    <w:rsid w:val="00933353"/>
    <w:rsid w:val="00935915"/>
    <w:rsid w:val="00941F6F"/>
    <w:rsid w:val="00946050"/>
    <w:rsid w:val="009565A3"/>
    <w:rsid w:val="00990136"/>
    <w:rsid w:val="009F1034"/>
    <w:rsid w:val="00A05E0E"/>
    <w:rsid w:val="00A06AE3"/>
    <w:rsid w:val="00A25902"/>
    <w:rsid w:val="00A65618"/>
    <w:rsid w:val="00A65EA1"/>
    <w:rsid w:val="00A70C68"/>
    <w:rsid w:val="00A9377A"/>
    <w:rsid w:val="00AC1C9A"/>
    <w:rsid w:val="00AF43E9"/>
    <w:rsid w:val="00B17942"/>
    <w:rsid w:val="00B459C7"/>
    <w:rsid w:val="00B95592"/>
    <w:rsid w:val="00BC472A"/>
    <w:rsid w:val="00C401F9"/>
    <w:rsid w:val="00C84CBD"/>
    <w:rsid w:val="00C90255"/>
    <w:rsid w:val="00C926C0"/>
    <w:rsid w:val="00C973BD"/>
    <w:rsid w:val="00CF239D"/>
    <w:rsid w:val="00D12DDE"/>
    <w:rsid w:val="00D15265"/>
    <w:rsid w:val="00D35368"/>
    <w:rsid w:val="00D36E8B"/>
    <w:rsid w:val="00D56AE3"/>
    <w:rsid w:val="00D75541"/>
    <w:rsid w:val="00D82BEE"/>
    <w:rsid w:val="00D94128"/>
    <w:rsid w:val="00D94B7E"/>
    <w:rsid w:val="00DA35E7"/>
    <w:rsid w:val="00DB4663"/>
    <w:rsid w:val="00DC4C8E"/>
    <w:rsid w:val="00DF0444"/>
    <w:rsid w:val="00DF2BC4"/>
    <w:rsid w:val="00E21608"/>
    <w:rsid w:val="00E62580"/>
    <w:rsid w:val="00E81091"/>
    <w:rsid w:val="00E83922"/>
    <w:rsid w:val="00EA54B9"/>
    <w:rsid w:val="00EB273A"/>
    <w:rsid w:val="00EC6918"/>
    <w:rsid w:val="00EF3772"/>
    <w:rsid w:val="00EF5804"/>
    <w:rsid w:val="00F06822"/>
    <w:rsid w:val="00F06924"/>
    <w:rsid w:val="00FB5EA3"/>
    <w:rsid w:val="02D421FE"/>
    <w:rsid w:val="080AD17D"/>
    <w:rsid w:val="0AEA2A77"/>
    <w:rsid w:val="0D43F8E1"/>
    <w:rsid w:val="0D5931C9"/>
    <w:rsid w:val="10AB5FCB"/>
    <w:rsid w:val="10FE961A"/>
    <w:rsid w:val="13B4EAA2"/>
    <w:rsid w:val="13F75C30"/>
    <w:rsid w:val="152395E7"/>
    <w:rsid w:val="16CD12EC"/>
    <w:rsid w:val="17C89A66"/>
    <w:rsid w:val="196EE54A"/>
    <w:rsid w:val="1C4EA68D"/>
    <w:rsid w:val="1E65CBB9"/>
    <w:rsid w:val="1E817C53"/>
    <w:rsid w:val="201D4CB4"/>
    <w:rsid w:val="22C7ED5F"/>
    <w:rsid w:val="267BAD73"/>
    <w:rsid w:val="2C93EAAE"/>
    <w:rsid w:val="2E27C9C8"/>
    <w:rsid w:val="30A38782"/>
    <w:rsid w:val="314C32FC"/>
    <w:rsid w:val="317C57AC"/>
    <w:rsid w:val="321CCC69"/>
    <w:rsid w:val="324C65B2"/>
    <w:rsid w:val="33306261"/>
    <w:rsid w:val="34500852"/>
    <w:rsid w:val="34ED54A0"/>
    <w:rsid w:val="3659A759"/>
    <w:rsid w:val="36DCE615"/>
    <w:rsid w:val="3A882AE6"/>
    <w:rsid w:val="3AD17E6E"/>
    <w:rsid w:val="3C346CD0"/>
    <w:rsid w:val="3EF39F6A"/>
    <w:rsid w:val="40601D42"/>
    <w:rsid w:val="421B5915"/>
    <w:rsid w:val="42764C43"/>
    <w:rsid w:val="46366120"/>
    <w:rsid w:val="48DC929B"/>
    <w:rsid w:val="49865DAF"/>
    <w:rsid w:val="4A4AE57F"/>
    <w:rsid w:val="4B500D22"/>
    <w:rsid w:val="4CA0A19D"/>
    <w:rsid w:val="4D63039E"/>
    <w:rsid w:val="51BDC835"/>
    <w:rsid w:val="52AC231C"/>
    <w:rsid w:val="532F0F1F"/>
    <w:rsid w:val="56BB65FA"/>
    <w:rsid w:val="5B3B85B7"/>
    <w:rsid w:val="5FCCA34F"/>
    <w:rsid w:val="6323D9AA"/>
    <w:rsid w:val="660F9960"/>
    <w:rsid w:val="6E0F2DCD"/>
    <w:rsid w:val="70574325"/>
    <w:rsid w:val="752F1111"/>
    <w:rsid w:val="769E9713"/>
    <w:rsid w:val="7FC7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0D590B"/>
  <w15:docId w15:val="{A1199C18-977A-4428-AA8E-87FA47E4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12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37D"/>
  </w:style>
  <w:style w:type="paragraph" w:styleId="Footer">
    <w:name w:val="footer"/>
    <w:basedOn w:val="Normal"/>
    <w:link w:val="FooterChar"/>
    <w:uiPriority w:val="99"/>
    <w:unhideWhenUsed/>
    <w:rsid w:val="00412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37D"/>
  </w:style>
  <w:style w:type="paragraph" w:styleId="ListParagraph">
    <w:name w:val="List Paragraph"/>
    <w:basedOn w:val="Normal"/>
    <w:uiPriority w:val="34"/>
    <w:qFormat/>
    <w:rsid w:val="005C64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41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1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25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nne%20Seidler\Downloads\SKT%20-%20Reading%20Topic%20Template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A2A82E68DBD344823FDA49190C4BB2" ma:contentTypeVersion="16" ma:contentTypeDescription="Create a new document." ma:contentTypeScope="" ma:versionID="d3c3fe84bc9b12f2b4a2b1f3accbfd70">
  <xsd:schema xmlns:xsd="http://www.w3.org/2001/XMLSchema" xmlns:xs="http://www.w3.org/2001/XMLSchema" xmlns:p="http://schemas.microsoft.com/office/2006/metadata/properties" xmlns:ns2="8e94226b-2312-4dcd-9715-50f9cf78e56e" xmlns:ns3="1d65bf01-db23-4216-b9ab-291b7cbc17db" targetNamespace="http://schemas.microsoft.com/office/2006/metadata/properties" ma:root="true" ma:fieldsID="5aea06c6d257f945130355f918832820" ns2:_="" ns3:_="">
    <xsd:import namespace="8e94226b-2312-4dcd-9715-50f9cf78e56e"/>
    <xsd:import namespace="1d65bf01-db23-4216-b9ab-291b7cbc17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94226b-2312-4dcd-9715-50f9cf78e5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fc8dc1-ab14-4a6b-8a4a-9f7f0b948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5bf01-db23-4216-b9ab-291b7cbc17d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d4086e1-cf81-46e2-90b1-158579358d31}" ma:internalName="TaxCatchAll" ma:showField="CatchAllData" ma:web="1d65bf01-db23-4216-b9ab-291b7cbc17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65bf01-db23-4216-b9ab-291b7cbc17db" xsi:nil="true"/>
    <lcf76f155ced4ddcb4097134ff3c332f xmlns="8e94226b-2312-4dcd-9715-50f9cf78e56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6F45B95-6F62-410A-B011-A80B72D258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94226b-2312-4dcd-9715-50f9cf78e56e"/>
    <ds:schemaRef ds:uri="1d65bf01-db23-4216-b9ab-291b7cbc17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F12DAF-41BF-4C47-9469-C901DCA426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EC5A77-2A4D-4C26-946C-A6B8390149F6}">
  <ds:schemaRefs>
    <ds:schemaRef ds:uri="http://schemas.microsoft.com/office/2006/metadata/properties"/>
    <ds:schemaRef ds:uri="http://schemas.microsoft.com/office/infopath/2007/PartnerControls"/>
    <ds:schemaRef ds:uri="1d65bf01-db23-4216-b9ab-291b7cbc17db"/>
    <ds:schemaRef ds:uri="8e94226b-2312-4dcd-9715-50f9cf78e56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SKT - Reading Topic Template (2)</Template>
  <TotalTime>4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Seidler</dc:creator>
  <cp:keywords/>
  <cp:lastModifiedBy>Andrew Pfeiffer</cp:lastModifiedBy>
  <cp:revision>3</cp:revision>
  <dcterms:created xsi:type="dcterms:W3CDTF">2023-06-22T18:18:00Z</dcterms:created>
  <dcterms:modified xsi:type="dcterms:W3CDTF">2023-06-22T18:21:00Z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Rose.Malcolm@igimail.com</vt:lpwstr>
  </property>
  <property fmtid="{D5CDD505-2E9C-101B-9397-08002B2CF9AE}" pid="5" name="MSIP_Label_f42aa342-8706-4288-bd11-ebb85995028c_SetDate">
    <vt:lpwstr>2020-01-31T00:05:10.5189336Z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700266f6-36d0-4df0-a82b-38b354af2d07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0x01010001A2A82E68DBD344823FDA49190C4BB2</vt:lpwstr>
  </property>
  <property fmtid="{D5CDD505-2E9C-101B-9397-08002B2CF9AE}" pid="12" name="MediaServiceImageTags">
    <vt:lpwstr/>
  </property>
</Properties>
</file>