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FDC" w14:textId="77777777" w:rsidR="00023F13" w:rsidRPr="00A25902" w:rsidRDefault="00023F13" w:rsidP="00023F13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3460E6" w:rsidRPr="00262306" w14:paraId="7DA9F83B" w14:textId="77777777" w:rsidTr="003460E6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56CA7CEC" w:rsidR="003460E6" w:rsidRPr="0085303D" w:rsidRDefault="00D15DC3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D15DC3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What are the issues?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0A910C66" w:rsidR="003460E6" w:rsidRDefault="002536E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2536E0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What are potential solutions?</w:t>
            </w:r>
          </w:p>
        </w:tc>
      </w:tr>
      <w:tr w:rsidR="003460E6" w:rsidRPr="00A25902" w14:paraId="6E6C9A1F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587E8776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1EECD9EF" w:rsidR="003460E6" w:rsidRPr="003460E6" w:rsidRDefault="003460E6" w:rsidP="003460E6">
            <w:pPr>
              <w:ind w:left="164"/>
              <w:rPr>
                <w:rFonts w:ascii="Roboto" w:hAnsi="Roboto"/>
                <w:i/>
                <w:iCs/>
                <w:sz w:val="22"/>
                <w:szCs w:val="22"/>
              </w:rPr>
            </w:pPr>
          </w:p>
        </w:tc>
      </w:tr>
      <w:tr w:rsidR="003460E6" w:rsidRPr="00A25902" w14:paraId="267DCAD5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91F8E9D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2814C4CF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1AAEE139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50A15F69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4203066C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584BF09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48125621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91A385A" w:rsidR="003460E6" w:rsidRPr="003460E6" w:rsidRDefault="003460E6" w:rsidP="003460E6">
            <w:pPr>
              <w:pStyle w:val="NormalWeb"/>
              <w:ind w:left="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6A020A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3460E6" w:rsidRPr="00A25902" w14:paraId="1B4D7A70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4DF08360" w:rsidR="003460E6" w:rsidRPr="003460E6" w:rsidRDefault="003460E6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77777777" w:rsidR="003460E6" w:rsidRPr="00855327" w:rsidRDefault="003460E6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5F776A86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80CC7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C9F1F0F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2A46DE09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D5F92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0885C3A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23674BAB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912E8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2A73349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2DEDFA4A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DE2FD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1B29CEC4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639F911A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256A7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A92FA78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7ACE0289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1DC6B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831D53C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31452533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27C63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7BAB882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081BB8B8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27FA4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39979AD5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219EEDFB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9D3C1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D3D3ECC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602EA3EE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A3299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7040488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7553D33C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915D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757A7127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374CFA3E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56725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1C02ED0E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2E4268FF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CAF61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5E0DB1A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03B05C24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4B3D3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FB37C31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D955FA" w:rsidRPr="00A25902" w14:paraId="58D5D4C1" w14:textId="77777777" w:rsidTr="003460E6">
        <w:trPr>
          <w:trHeight w:val="504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61254" w14:textId="77777777" w:rsidR="00D955FA" w:rsidRPr="003460E6" w:rsidRDefault="00D955FA" w:rsidP="003460E6">
            <w:pPr>
              <w:pStyle w:val="NormalWeb"/>
              <w:ind w:left="64"/>
              <w:rPr>
                <w:rFonts w:ascii="Roboto" w:hAnsi="Roboto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7C3A04C4" w14:textId="77777777" w:rsidR="00D955FA" w:rsidRPr="00855327" w:rsidRDefault="00D955FA" w:rsidP="003460E6">
            <w:pPr>
              <w:pStyle w:val="NormalWeb"/>
              <w:ind w:left="164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27EFC32" w14:textId="77777777" w:rsidR="00023F13" w:rsidRPr="00A25902" w:rsidRDefault="00023F13" w:rsidP="00023F13">
      <w:pPr>
        <w:rPr>
          <w:rFonts w:ascii="Roboto" w:hAnsi="Roboto"/>
          <w:sz w:val="24"/>
          <w:szCs w:val="24"/>
        </w:rPr>
      </w:pPr>
    </w:p>
    <w:sectPr w:rsidR="00023F13" w:rsidRPr="00A25902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9161" w14:textId="77777777" w:rsidR="00F90739" w:rsidRDefault="00F90739" w:rsidP="004A730D">
      <w:pPr>
        <w:spacing w:after="0" w:line="240" w:lineRule="auto"/>
      </w:pPr>
      <w:r>
        <w:separator/>
      </w:r>
    </w:p>
  </w:endnote>
  <w:endnote w:type="continuationSeparator" w:id="0">
    <w:p w14:paraId="48ED5F88" w14:textId="77777777" w:rsidR="00F90739" w:rsidRDefault="00F90739" w:rsidP="004A730D">
      <w:pPr>
        <w:spacing w:after="0" w:line="240" w:lineRule="auto"/>
      </w:pPr>
      <w:r>
        <w:continuationSeparator/>
      </w:r>
    </w:p>
  </w:endnote>
  <w:endnote w:type="continuationNotice" w:id="1">
    <w:p w14:paraId="475089DA" w14:textId="77777777" w:rsidR="00F90739" w:rsidRDefault="00F90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F363" w14:textId="77777777" w:rsidR="00F90739" w:rsidRDefault="00F90739" w:rsidP="004A730D">
      <w:pPr>
        <w:spacing w:after="0" w:line="240" w:lineRule="auto"/>
      </w:pPr>
      <w:r>
        <w:separator/>
      </w:r>
    </w:p>
  </w:footnote>
  <w:footnote w:type="continuationSeparator" w:id="0">
    <w:p w14:paraId="06956165" w14:textId="77777777" w:rsidR="00F90739" w:rsidRDefault="00F90739" w:rsidP="004A730D">
      <w:pPr>
        <w:spacing w:after="0" w:line="240" w:lineRule="auto"/>
      </w:pPr>
      <w:r>
        <w:continuationSeparator/>
      </w:r>
    </w:p>
  </w:footnote>
  <w:footnote w:type="continuationNotice" w:id="1">
    <w:p w14:paraId="66F74005" w14:textId="77777777" w:rsidR="00F90739" w:rsidRDefault="00F907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285D" w14:textId="77777777" w:rsidR="00A950A3" w:rsidRDefault="00A950A3" w:rsidP="00A950A3">
    <w:pPr>
      <w:pStyle w:val="Header"/>
      <w:jc w:val="right"/>
    </w:pPr>
    <w:r>
      <w:rPr>
        <w:noProof/>
      </w:rPr>
      <w:drawing>
        <wp:inline distT="0" distB="0" distL="0" distR="0" wp14:anchorId="6AA084B5" wp14:editId="2B100C64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9D4318" w14:textId="1C653569" w:rsidR="00A950A3" w:rsidRDefault="00A950A3" w:rsidP="00A950A3">
    <w:pPr>
      <w:pStyle w:val="Heading1"/>
      <w:shd w:val="clear" w:color="auto" w:fill="FFFFFF"/>
      <w:spacing w:before="360" w:after="240"/>
      <w:jc w:val="center"/>
    </w:pPr>
    <w:r w:rsidRPr="00A950A3">
      <w:rPr>
        <w:rFonts w:ascii="Roboto" w:hAnsi="Roboto"/>
        <w:bCs/>
        <w:sz w:val="36"/>
        <w:szCs w:val="36"/>
      </w:rPr>
      <w:t>Team Discussion Log Template</w:t>
    </w:r>
  </w:p>
  <w:p w14:paraId="3D7AC906" w14:textId="77777777" w:rsidR="00893FAD" w:rsidRPr="00A950A3" w:rsidRDefault="00893FAD" w:rsidP="00A95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5"/>
  </w:num>
  <w:num w:numId="2" w16cid:durableId="1304241129">
    <w:abstractNumId w:val="4"/>
  </w:num>
  <w:num w:numId="3" w16cid:durableId="1347248912">
    <w:abstractNumId w:val="0"/>
  </w:num>
  <w:num w:numId="4" w16cid:durableId="1380399172">
    <w:abstractNumId w:val="2"/>
  </w:num>
  <w:num w:numId="5" w16cid:durableId="1995644828">
    <w:abstractNumId w:val="3"/>
  </w:num>
  <w:num w:numId="6" w16cid:durableId="4098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64E84"/>
    <w:rsid w:val="000650BC"/>
    <w:rsid w:val="001661E7"/>
    <w:rsid w:val="00181674"/>
    <w:rsid w:val="001823A2"/>
    <w:rsid w:val="001E157F"/>
    <w:rsid w:val="001E5503"/>
    <w:rsid w:val="00211211"/>
    <w:rsid w:val="0022351D"/>
    <w:rsid w:val="0022757E"/>
    <w:rsid w:val="0024044E"/>
    <w:rsid w:val="002536E0"/>
    <w:rsid w:val="002537A5"/>
    <w:rsid w:val="0025456B"/>
    <w:rsid w:val="00262306"/>
    <w:rsid w:val="002969B6"/>
    <w:rsid w:val="002E7ADD"/>
    <w:rsid w:val="00303020"/>
    <w:rsid w:val="003460E6"/>
    <w:rsid w:val="003627A0"/>
    <w:rsid w:val="00392C88"/>
    <w:rsid w:val="003961DA"/>
    <w:rsid w:val="003B54E4"/>
    <w:rsid w:val="003C40E0"/>
    <w:rsid w:val="003C7C57"/>
    <w:rsid w:val="00402523"/>
    <w:rsid w:val="00411A7D"/>
    <w:rsid w:val="0041237D"/>
    <w:rsid w:val="004604CB"/>
    <w:rsid w:val="004918FC"/>
    <w:rsid w:val="004A54B9"/>
    <w:rsid w:val="004A730D"/>
    <w:rsid w:val="004E7749"/>
    <w:rsid w:val="00560307"/>
    <w:rsid w:val="00564126"/>
    <w:rsid w:val="005C642D"/>
    <w:rsid w:val="005E62E8"/>
    <w:rsid w:val="005F3FB2"/>
    <w:rsid w:val="00634D63"/>
    <w:rsid w:val="00636FD0"/>
    <w:rsid w:val="006C1D33"/>
    <w:rsid w:val="006F76AE"/>
    <w:rsid w:val="007035F1"/>
    <w:rsid w:val="00715902"/>
    <w:rsid w:val="0074050F"/>
    <w:rsid w:val="0077351D"/>
    <w:rsid w:val="00786CA5"/>
    <w:rsid w:val="007C0BDE"/>
    <w:rsid w:val="007D152A"/>
    <w:rsid w:val="008033F4"/>
    <w:rsid w:val="0081368C"/>
    <w:rsid w:val="008442AA"/>
    <w:rsid w:val="008449F9"/>
    <w:rsid w:val="0085303D"/>
    <w:rsid w:val="00855327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65618"/>
    <w:rsid w:val="00A65EA1"/>
    <w:rsid w:val="00A70C68"/>
    <w:rsid w:val="00A9377A"/>
    <w:rsid w:val="00A950A3"/>
    <w:rsid w:val="00AC1C9A"/>
    <w:rsid w:val="00AF43E9"/>
    <w:rsid w:val="00B17942"/>
    <w:rsid w:val="00B459C7"/>
    <w:rsid w:val="00B95592"/>
    <w:rsid w:val="00B956D7"/>
    <w:rsid w:val="00C401F9"/>
    <w:rsid w:val="00C84CBD"/>
    <w:rsid w:val="00C90255"/>
    <w:rsid w:val="00C926C0"/>
    <w:rsid w:val="00C973BD"/>
    <w:rsid w:val="00CF239D"/>
    <w:rsid w:val="00D12DDE"/>
    <w:rsid w:val="00D15265"/>
    <w:rsid w:val="00D15DC3"/>
    <w:rsid w:val="00D35368"/>
    <w:rsid w:val="00D36E8B"/>
    <w:rsid w:val="00D56AE3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3772"/>
    <w:rsid w:val="00EF5804"/>
    <w:rsid w:val="00F06822"/>
    <w:rsid w:val="00F06924"/>
    <w:rsid w:val="00F90739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2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2023-06-22T19:00:00Z</dcterms:created>
  <dcterms:modified xsi:type="dcterms:W3CDTF">2023-06-22T19:01:00Z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